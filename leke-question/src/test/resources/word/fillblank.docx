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【题型：填空题】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【题文】床前</w:t>
      </w:r>
      <w:r>
        <w:rPr>
          <w:rFonts w:hint="eastAsia"/>
          <w:lang w:val="en-US" w:eastAsia="zh-CN"/>
        </w:rPr>
        <w:t>____光，疑似地上</w:t>
      </w:r>
      <w:r>
        <w:rPr>
          <w:rFonts w:hint="eastAsia"/>
          <w:u w:val="single" w:color="auto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【答案】</w:t>
      </w:r>
      <w:r>
        <w:rPr>
          <w:rFonts w:hint="eastAsia"/>
          <w:lang w:val="en-US" w:eastAsia="zh-CN"/>
        </w:rPr>
        <w:t>明月##霜</w:t>
      </w:r>
    </w:p>
    <w:p>
      <w:bookmarkStart w:id="0" w:name="_GoBack"/>
      <w:bookmarkEnd w:id="0"/>
      <w:r>
        <w:rPr>
          <w:rFonts w:hint="eastAsia"/>
          <w:lang w:eastAsia="zh-CN"/>
        </w:rPr>
        <w:t>【解析】出自《李白</w:t>
      </w:r>
      <w:r>
        <w:rPr>
          <w:rFonts w:hint="eastAsia"/>
          <w:lang w:val="en-US" w:eastAsia="zh-CN"/>
        </w:rPr>
        <w:t>·静夜思》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B275441"/>
    <w:rsid w:val="03C93FE9"/>
    <w:rsid w:val="048C6731"/>
    <w:rsid w:val="0D3A4542"/>
    <w:rsid w:val="10300D1D"/>
    <w:rsid w:val="10CF376F"/>
    <w:rsid w:val="192B619C"/>
    <w:rsid w:val="1D584F32"/>
    <w:rsid w:val="1F9342F1"/>
    <w:rsid w:val="1FBD3D57"/>
    <w:rsid w:val="20776154"/>
    <w:rsid w:val="239372EB"/>
    <w:rsid w:val="259E3BA1"/>
    <w:rsid w:val="30E43506"/>
    <w:rsid w:val="31B14700"/>
    <w:rsid w:val="31EF36AC"/>
    <w:rsid w:val="325D3E97"/>
    <w:rsid w:val="332F5D86"/>
    <w:rsid w:val="34045566"/>
    <w:rsid w:val="39532DE1"/>
    <w:rsid w:val="395E11AB"/>
    <w:rsid w:val="3DC0068C"/>
    <w:rsid w:val="45390FA1"/>
    <w:rsid w:val="4B275441"/>
    <w:rsid w:val="4C2872E0"/>
    <w:rsid w:val="5482478B"/>
    <w:rsid w:val="587257D4"/>
    <w:rsid w:val="5B447316"/>
    <w:rsid w:val="605F2EBF"/>
    <w:rsid w:val="693130A1"/>
    <w:rsid w:val="6BD745FA"/>
    <w:rsid w:val="6BFE7D3C"/>
    <w:rsid w:val="6E5A7B9C"/>
    <w:rsid w:val="764337EF"/>
    <w:rsid w:val="78A510A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2014-12-01T07:50:00Z</dcterms:created>
  <dc:creator>Administrator</dc:creator>
  <cp:lastModifiedBy>Administrator</cp:lastModifiedBy>
  <dcterms:modified xsi:type="dcterms:W3CDTF">2015-01-11T05:39:42Z</dcterms:modified>
  <dc:title>题号：2005865，题型：解答题，难度：一般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